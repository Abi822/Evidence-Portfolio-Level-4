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E1B" w:rsidRDefault="004B4E1B" w:rsidP="00D47515">
      <w:pPr>
        <w:spacing w:after="0" w:line="240" w:lineRule="auto"/>
      </w:pPr>
      <w:r>
        <w:separator/>
      </w:r>
    </w:p>
  </w:endnote>
  <w:endnote w:type="continuationSeparator" w:id="0">
    <w:p w:rsidR="004B4E1B" w:rsidRDefault="004B4E1B" w:rsidP="00D47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C0B" w:rsidRPr="00524E14" w:rsidRDefault="00CE0C0B" w:rsidP="005A0B4F">
    <w:pPr>
      <w:pStyle w:val="Footer"/>
      <w:pBdr>
        <w:top w:val="single" w:sz="4" w:space="1" w:color="auto"/>
      </w:pBdr>
      <w:tabs>
        <w:tab w:val="clear" w:pos="9360"/>
        <w:tab w:val="right" w:pos="10348"/>
      </w:tabs>
      <w:rPr>
        <w:i/>
        <w:sz w:val="20"/>
        <w:lang w:val="en-NZ"/>
      </w:rPr>
    </w:pPr>
    <w:r w:rsidRPr="00524E14">
      <w:rPr>
        <w:i/>
        <w:sz w:val="20"/>
        <w:lang w:val="en-NZ"/>
      </w:rPr>
      <w:t>John Achilles [</w:t>
    </w:r>
    <w:r w:rsidRPr="00524E14">
      <w:rPr>
        <w:i/>
        <w:sz w:val="20"/>
        <w:lang w:val="en-NZ"/>
      </w:rPr>
      <w:fldChar w:fldCharType="begin"/>
    </w:r>
    <w:r w:rsidRPr="00524E14">
      <w:rPr>
        <w:i/>
        <w:sz w:val="20"/>
        <w:lang w:val="en-NZ"/>
      </w:rPr>
      <w:instrText xml:space="preserve"> DATE \@ "d-MMM-yy" </w:instrText>
    </w:r>
    <w:r w:rsidRPr="00524E14">
      <w:rPr>
        <w:i/>
        <w:sz w:val="20"/>
        <w:lang w:val="en-NZ"/>
      </w:rPr>
      <w:fldChar w:fldCharType="separate"/>
    </w:r>
    <w:r w:rsidR="00653CFB">
      <w:rPr>
        <w:i/>
        <w:noProof/>
        <w:sz w:val="20"/>
        <w:lang w:val="en-NZ"/>
      </w:rPr>
      <w:t>6-Jun-18</w:t>
    </w:r>
    <w:r w:rsidRPr="00524E14">
      <w:rPr>
        <w:i/>
        <w:sz w:val="20"/>
        <w:lang w:val="en-NZ"/>
      </w:rPr>
      <w:fldChar w:fldCharType="end"/>
    </w:r>
    <w:r w:rsidRPr="00524E14">
      <w:rPr>
        <w:i/>
        <w:sz w:val="20"/>
        <w:lang w:val="en-NZ"/>
      </w:rPr>
      <w:t>]</w:t>
    </w:r>
    <w:r w:rsidRPr="00524E14">
      <w:rPr>
        <w:i/>
        <w:sz w:val="20"/>
        <w:lang w:val="en-NZ"/>
      </w:rPr>
      <w:tab/>
      <w:t xml:space="preserve">Page </w:t>
    </w:r>
    <w:r w:rsidRPr="00524E14">
      <w:rPr>
        <w:i/>
        <w:sz w:val="20"/>
        <w:lang w:val="en-NZ"/>
      </w:rPr>
      <w:fldChar w:fldCharType="begin"/>
    </w:r>
    <w:r w:rsidRPr="00524E14">
      <w:rPr>
        <w:i/>
        <w:sz w:val="20"/>
        <w:lang w:val="en-NZ"/>
      </w:rPr>
      <w:instrText xml:space="preserve"> PAGE   \* MERGEFORMAT </w:instrText>
    </w:r>
    <w:r w:rsidRPr="00524E14">
      <w:rPr>
        <w:i/>
        <w:sz w:val="20"/>
        <w:lang w:val="en-NZ"/>
      </w:rPr>
      <w:fldChar w:fldCharType="separate"/>
    </w:r>
    <w:r w:rsidR="00653CFB">
      <w:rPr>
        <w:i/>
        <w:noProof/>
        <w:sz w:val="20"/>
        <w:lang w:val="en-NZ"/>
      </w:rPr>
      <w:t>9</w:t>
    </w:r>
    <w:r w:rsidRPr="00524E14">
      <w:rPr>
        <w:i/>
        <w:noProof/>
        <w:sz w:val="20"/>
        <w:lang w:val="en-NZ"/>
      </w:rPr>
      <w:fldChar w:fldCharType="end"/>
    </w:r>
    <w:r w:rsidRPr="00524E14">
      <w:rPr>
        <w:i/>
        <w:noProof/>
        <w:sz w:val="20"/>
        <w:lang w:val="en-NZ"/>
      </w:rPr>
      <w:tab/>
    </w:r>
    <w:r w:rsidRPr="00524E14">
      <w:rPr>
        <w:i/>
        <w:noProof/>
        <w:sz w:val="20"/>
        <w:lang w:val="en-NZ"/>
      </w:rPr>
      <w:fldChar w:fldCharType="begin"/>
    </w:r>
    <w:r w:rsidRPr="00524E14">
      <w:rPr>
        <w:i/>
        <w:noProof/>
        <w:sz w:val="20"/>
        <w:lang w:val="en-NZ"/>
      </w:rPr>
      <w:instrText xml:space="preserve"> FILENAME \* MERGEFORMAT </w:instrText>
    </w:r>
    <w:r w:rsidRPr="00524E14">
      <w:rPr>
        <w:i/>
        <w:noProof/>
        <w:sz w:val="20"/>
        <w:lang w:val="en-NZ"/>
      </w:rPr>
      <w:fldChar w:fldCharType="separate"/>
    </w:r>
    <w:r>
      <w:rPr>
        <w:i/>
        <w:noProof/>
        <w:sz w:val="20"/>
        <w:lang w:val="en-NZ"/>
      </w:rPr>
      <w:t>COMP4206_Assign_1_HTML_2018.docx</w:t>
    </w:r>
    <w:r w:rsidRPr="00524E14">
      <w:rPr>
        <w:i/>
        <w:noProof/>
        <w:sz w:val="20"/>
        <w:lang w:val="en-NZ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E1B" w:rsidRDefault="004B4E1B" w:rsidP="00D47515">
      <w:pPr>
        <w:spacing w:after="0" w:line="240" w:lineRule="auto"/>
      </w:pPr>
      <w:r>
        <w:separator/>
      </w:r>
    </w:p>
  </w:footnote>
  <w:footnote w:type="continuationSeparator" w:id="0">
    <w:p w:rsidR="004B4E1B" w:rsidRDefault="004B4E1B" w:rsidP="00D47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C0B" w:rsidRDefault="00CE0C0B" w:rsidP="0070542A">
    <w:pPr>
      <w:pStyle w:val="Header"/>
      <w:jc w:val="right"/>
    </w:pPr>
    <w:r>
      <w:rPr>
        <w:noProof/>
        <w:lang w:val="en-NZ" w:eastAsia="en-NZ"/>
      </w:rPr>
      <w:drawing>
        <wp:inline distT="0" distB="0" distL="0" distR="0">
          <wp:extent cx="2080609" cy="6191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OI%20OHOMAI%20WM_Wordmark%20B%20RT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1342" cy="6312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D4CFB"/>
    <w:multiLevelType w:val="hybridMultilevel"/>
    <w:tmpl w:val="026A1766"/>
    <w:lvl w:ilvl="0" w:tplc="87AA0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461F6"/>
    <w:multiLevelType w:val="hybridMultilevel"/>
    <w:tmpl w:val="A8BA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A3967"/>
    <w:multiLevelType w:val="hybridMultilevel"/>
    <w:tmpl w:val="6DDC019A"/>
    <w:lvl w:ilvl="0" w:tplc="376460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E661A"/>
    <w:multiLevelType w:val="hybridMultilevel"/>
    <w:tmpl w:val="F7506600"/>
    <w:lvl w:ilvl="0" w:tplc="87AA0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E6C94"/>
    <w:multiLevelType w:val="hybridMultilevel"/>
    <w:tmpl w:val="2D06CE88"/>
    <w:lvl w:ilvl="0" w:tplc="87AA0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A2CAD"/>
    <w:multiLevelType w:val="hybridMultilevel"/>
    <w:tmpl w:val="34BA452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84E78"/>
    <w:multiLevelType w:val="hybridMultilevel"/>
    <w:tmpl w:val="4082268C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62B41"/>
    <w:multiLevelType w:val="hybridMultilevel"/>
    <w:tmpl w:val="026A1766"/>
    <w:lvl w:ilvl="0" w:tplc="87AA0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C7068"/>
    <w:multiLevelType w:val="hybridMultilevel"/>
    <w:tmpl w:val="242ABACA"/>
    <w:lvl w:ilvl="0" w:tplc="87AA0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C7D73"/>
    <w:multiLevelType w:val="hybridMultilevel"/>
    <w:tmpl w:val="F7506600"/>
    <w:lvl w:ilvl="0" w:tplc="87AA0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A6194"/>
    <w:multiLevelType w:val="hybridMultilevel"/>
    <w:tmpl w:val="AE522D2E"/>
    <w:lvl w:ilvl="0" w:tplc="87AA0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279A6"/>
    <w:multiLevelType w:val="hybridMultilevel"/>
    <w:tmpl w:val="6488259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1487"/>
    <w:multiLevelType w:val="hybridMultilevel"/>
    <w:tmpl w:val="6488259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0439B"/>
    <w:multiLevelType w:val="hybridMultilevel"/>
    <w:tmpl w:val="026A1766"/>
    <w:lvl w:ilvl="0" w:tplc="87AA0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21BB6"/>
    <w:multiLevelType w:val="hybridMultilevel"/>
    <w:tmpl w:val="2D06CE88"/>
    <w:lvl w:ilvl="0" w:tplc="87AA0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7266AC"/>
    <w:multiLevelType w:val="hybridMultilevel"/>
    <w:tmpl w:val="3776F40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6B4D43"/>
    <w:multiLevelType w:val="hybridMultilevel"/>
    <w:tmpl w:val="026A1766"/>
    <w:lvl w:ilvl="0" w:tplc="87AA0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F319FF"/>
    <w:multiLevelType w:val="hybridMultilevel"/>
    <w:tmpl w:val="1F34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830328"/>
    <w:multiLevelType w:val="hybridMultilevel"/>
    <w:tmpl w:val="026A1766"/>
    <w:lvl w:ilvl="0" w:tplc="87AA0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822510"/>
    <w:multiLevelType w:val="hybridMultilevel"/>
    <w:tmpl w:val="86D6694C"/>
    <w:lvl w:ilvl="0" w:tplc="376460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C040E6"/>
    <w:multiLevelType w:val="hybridMultilevel"/>
    <w:tmpl w:val="CF942194"/>
    <w:lvl w:ilvl="0" w:tplc="87AA0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CD13B7"/>
    <w:multiLevelType w:val="hybridMultilevel"/>
    <w:tmpl w:val="4B58C786"/>
    <w:lvl w:ilvl="0" w:tplc="1C809A5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4E69E8"/>
    <w:multiLevelType w:val="hybridMultilevel"/>
    <w:tmpl w:val="BC9C3122"/>
    <w:lvl w:ilvl="0" w:tplc="87AA0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2D6D41"/>
    <w:multiLevelType w:val="hybridMultilevel"/>
    <w:tmpl w:val="291C5F8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E96115"/>
    <w:multiLevelType w:val="hybridMultilevel"/>
    <w:tmpl w:val="2D06CE88"/>
    <w:lvl w:ilvl="0" w:tplc="87AA0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5"/>
  </w:num>
  <w:num w:numId="4">
    <w:abstractNumId w:val="12"/>
  </w:num>
  <w:num w:numId="5">
    <w:abstractNumId w:val="11"/>
  </w:num>
  <w:num w:numId="6">
    <w:abstractNumId w:val="5"/>
  </w:num>
  <w:num w:numId="7">
    <w:abstractNumId w:val="23"/>
  </w:num>
  <w:num w:numId="8">
    <w:abstractNumId w:val="6"/>
  </w:num>
  <w:num w:numId="9">
    <w:abstractNumId w:val="19"/>
  </w:num>
  <w:num w:numId="10">
    <w:abstractNumId w:val="21"/>
  </w:num>
  <w:num w:numId="11">
    <w:abstractNumId w:val="2"/>
  </w:num>
  <w:num w:numId="12">
    <w:abstractNumId w:val="22"/>
  </w:num>
  <w:num w:numId="13">
    <w:abstractNumId w:val="7"/>
  </w:num>
  <w:num w:numId="14">
    <w:abstractNumId w:val="20"/>
  </w:num>
  <w:num w:numId="15">
    <w:abstractNumId w:val="0"/>
  </w:num>
  <w:num w:numId="16">
    <w:abstractNumId w:val="18"/>
  </w:num>
  <w:num w:numId="17">
    <w:abstractNumId w:val="16"/>
  </w:num>
  <w:num w:numId="18">
    <w:abstractNumId w:val="10"/>
  </w:num>
  <w:num w:numId="19">
    <w:abstractNumId w:val="3"/>
  </w:num>
  <w:num w:numId="20">
    <w:abstractNumId w:val="13"/>
  </w:num>
  <w:num w:numId="21">
    <w:abstractNumId w:val="14"/>
  </w:num>
  <w:num w:numId="22">
    <w:abstractNumId w:val="9"/>
  </w:num>
  <w:num w:numId="23">
    <w:abstractNumId w:val="8"/>
  </w:num>
  <w:num w:numId="24">
    <w:abstractNumId w:val="4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342"/>
    <w:rsid w:val="00053006"/>
    <w:rsid w:val="00083A5B"/>
    <w:rsid w:val="0009088F"/>
    <w:rsid w:val="000C26AA"/>
    <w:rsid w:val="000C723C"/>
    <w:rsid w:val="000E711C"/>
    <w:rsid w:val="0010009A"/>
    <w:rsid w:val="00106654"/>
    <w:rsid w:val="00140A69"/>
    <w:rsid w:val="00163EEB"/>
    <w:rsid w:val="001E6D66"/>
    <w:rsid w:val="002122A3"/>
    <w:rsid w:val="0022057E"/>
    <w:rsid w:val="00271E3F"/>
    <w:rsid w:val="002776D1"/>
    <w:rsid w:val="002950ED"/>
    <w:rsid w:val="002A6D0E"/>
    <w:rsid w:val="002D7617"/>
    <w:rsid w:val="002E3739"/>
    <w:rsid w:val="00322C24"/>
    <w:rsid w:val="00340B77"/>
    <w:rsid w:val="003B3E3A"/>
    <w:rsid w:val="003C4F12"/>
    <w:rsid w:val="003D2A83"/>
    <w:rsid w:val="00427A8A"/>
    <w:rsid w:val="00434679"/>
    <w:rsid w:val="00454342"/>
    <w:rsid w:val="004B4E1B"/>
    <w:rsid w:val="00524E14"/>
    <w:rsid w:val="00550BAC"/>
    <w:rsid w:val="00554FD7"/>
    <w:rsid w:val="005A0B4F"/>
    <w:rsid w:val="005A6B56"/>
    <w:rsid w:val="005C4152"/>
    <w:rsid w:val="005E2FCD"/>
    <w:rsid w:val="005F06F0"/>
    <w:rsid w:val="00653CFB"/>
    <w:rsid w:val="00662C6A"/>
    <w:rsid w:val="00684545"/>
    <w:rsid w:val="006A15F7"/>
    <w:rsid w:val="006A6599"/>
    <w:rsid w:val="006F520D"/>
    <w:rsid w:val="0070542A"/>
    <w:rsid w:val="00706868"/>
    <w:rsid w:val="0078637E"/>
    <w:rsid w:val="007A6D22"/>
    <w:rsid w:val="007C46FD"/>
    <w:rsid w:val="007F28B5"/>
    <w:rsid w:val="0080027D"/>
    <w:rsid w:val="00827E7C"/>
    <w:rsid w:val="00833269"/>
    <w:rsid w:val="00845ABD"/>
    <w:rsid w:val="0087312F"/>
    <w:rsid w:val="008B0F8B"/>
    <w:rsid w:val="009114C3"/>
    <w:rsid w:val="009921C0"/>
    <w:rsid w:val="009B55A7"/>
    <w:rsid w:val="009E4D06"/>
    <w:rsid w:val="00A20D35"/>
    <w:rsid w:val="00A3753D"/>
    <w:rsid w:val="00AA716B"/>
    <w:rsid w:val="00B6745A"/>
    <w:rsid w:val="00BA55F2"/>
    <w:rsid w:val="00BB3259"/>
    <w:rsid w:val="00C1112E"/>
    <w:rsid w:val="00C44F1A"/>
    <w:rsid w:val="00CE0C0B"/>
    <w:rsid w:val="00CF2DCE"/>
    <w:rsid w:val="00D425F3"/>
    <w:rsid w:val="00D47515"/>
    <w:rsid w:val="00D82821"/>
    <w:rsid w:val="00DE1B4E"/>
    <w:rsid w:val="00DE7F73"/>
    <w:rsid w:val="00E26656"/>
    <w:rsid w:val="00E97217"/>
    <w:rsid w:val="00EA4E56"/>
    <w:rsid w:val="00EB21DA"/>
    <w:rsid w:val="00ED61EF"/>
    <w:rsid w:val="00F25D12"/>
    <w:rsid w:val="00F40FDA"/>
    <w:rsid w:val="00F634D3"/>
    <w:rsid w:val="00F90507"/>
    <w:rsid w:val="00FA5BEC"/>
    <w:rsid w:val="00FD1BBB"/>
    <w:rsid w:val="00FF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ADF083-F46F-43B3-95B0-B5FC6786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DC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5D12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D22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5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0D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6D22"/>
    <w:rPr>
      <w:rFonts w:asciiTheme="majorHAnsi" w:eastAsiaTheme="majorEastAsia" w:hAnsiTheme="majorHAnsi" w:cstheme="majorBidi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4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515"/>
  </w:style>
  <w:style w:type="paragraph" w:styleId="Footer">
    <w:name w:val="footer"/>
    <w:basedOn w:val="Normal"/>
    <w:link w:val="FooterChar"/>
    <w:uiPriority w:val="99"/>
    <w:unhideWhenUsed/>
    <w:rsid w:val="00D4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515"/>
  </w:style>
  <w:style w:type="character" w:customStyle="1" w:styleId="Heading1Char">
    <w:name w:val="Heading 1 Char"/>
    <w:basedOn w:val="DefaultParagraphFont"/>
    <w:link w:val="Heading1"/>
    <w:uiPriority w:val="9"/>
    <w:rsid w:val="00F25D12"/>
    <w:rPr>
      <w:rFonts w:asciiTheme="majorHAnsi" w:eastAsiaTheme="majorEastAsia" w:hAnsiTheme="majorHAnsi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068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6868"/>
    <w:rPr>
      <w:color w:val="954F72" w:themeColor="followedHyperlink"/>
      <w:u w:val="single"/>
    </w:rPr>
  </w:style>
  <w:style w:type="paragraph" w:customStyle="1" w:styleId="Default">
    <w:name w:val="Default"/>
    <w:rsid w:val="006A15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D425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B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rkshirehathaway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rngren.net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berkshirehathawa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rngren.net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8AD9A38B</Template>
  <TotalTime>3</TotalTime>
  <Pages>11</Pages>
  <Words>3099</Words>
  <Characters>17666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 of Plenty Polytechnic</Company>
  <LinksUpToDate>false</LinksUpToDate>
  <CharactersWithSpaces>20724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%FullName%</dc:creator>
  <cp:keywords/>
  <dc:description/>
  <cp:lastModifiedBy>John Achilles</cp:lastModifiedBy>
  <cp:revision>4</cp:revision>
  <cp:lastPrinted>2018-02-07T01:42:00Z</cp:lastPrinted>
  <dcterms:created xsi:type="dcterms:W3CDTF">2018-06-05T23:25:00Z</dcterms:created>
  <dcterms:modified xsi:type="dcterms:W3CDTF">2018-06-05T23:27:00Z</dcterms:modified>
</cp:coreProperties>
</file>